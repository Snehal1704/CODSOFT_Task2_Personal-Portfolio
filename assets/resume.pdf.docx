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67CF7" w14:textId="77777777" w:rsidR="0073510F" w:rsidRDefault="0073510F"/>
    <w:tbl>
      <w:tblPr>
        <w:tblpPr w:leftFromText="180" w:rightFromText="180" w:vertAnchor="text" w:horzAnchor="margin" w:tblpX="-284" w:tblpY="-571"/>
        <w:tblW w:w="5161" w:type="pct"/>
        <w:tblLayout w:type="fixed"/>
        <w:tblCellMar>
          <w:top w:w="288" w:type="dxa"/>
          <w:left w:w="504" w:type="dxa"/>
          <w:bottom w:w="288" w:type="dxa"/>
          <w:right w:w="504" w:type="dxa"/>
        </w:tblCellMar>
        <w:tblLook w:val="0600" w:firstRow="0" w:lastRow="0" w:firstColumn="0" w:lastColumn="0" w:noHBand="1" w:noVBand="1"/>
      </w:tblPr>
      <w:tblGrid>
        <w:gridCol w:w="5954"/>
        <w:gridCol w:w="6086"/>
      </w:tblGrid>
      <w:tr w:rsidR="008612C1" w:rsidRPr="00B86F2C" w14:paraId="7CAC17C0" w14:textId="77777777" w:rsidTr="003116D2">
        <w:trPr>
          <w:trHeight w:val="917"/>
        </w:trPr>
        <w:tc>
          <w:tcPr>
            <w:tcW w:w="1204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1DF77C" w14:textId="77777777" w:rsidR="008612C1" w:rsidRPr="00B86F2C" w:rsidRDefault="008612C1" w:rsidP="003116D2">
            <w:pPr>
              <w:pStyle w:val="Title"/>
              <w:rPr>
                <w:rFonts w:cs="Times New Roman"/>
                <w:noProof/>
              </w:rPr>
            </w:pPr>
            <w:r w:rsidRPr="00B86F2C">
              <w:rPr>
                <w:rFonts w:cs="Times New Roman"/>
              </w:rPr>
              <w:t>Snehal ghanekar</w:t>
            </w:r>
          </w:p>
        </w:tc>
      </w:tr>
      <w:tr w:rsidR="008612C1" w:rsidRPr="00B86F2C" w14:paraId="5F941E98" w14:textId="77777777" w:rsidTr="003116D2">
        <w:trPr>
          <w:trHeight w:val="1211"/>
        </w:trPr>
        <w:tc>
          <w:tcPr>
            <w:tcW w:w="1204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181A6E" w14:textId="77777777" w:rsidR="008612C1" w:rsidRPr="00B86F2C" w:rsidRDefault="008612C1" w:rsidP="003116D2">
            <w:pPr>
              <w:spacing w:after="120"/>
              <w:jc w:val="center"/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1E4ED85" wp14:editId="767908A4">
                      <wp:extent cx="613537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537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F00CF6B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3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44BAED90" w14:textId="77777777" w:rsidR="008612C1" w:rsidRPr="00B86F2C" w:rsidRDefault="008612C1" w:rsidP="003116D2">
            <w:pPr>
              <w:pStyle w:val="Subtitle"/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</w:rPr>
              <w:t>web developer</w:t>
            </w:r>
          </w:p>
          <w:p w14:paraId="5238940A" w14:textId="77777777" w:rsidR="008612C1" w:rsidRPr="00B86F2C" w:rsidRDefault="008612C1" w:rsidP="003116D2">
            <w:pPr>
              <w:jc w:val="center"/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C4D6933" wp14:editId="60C99979">
                      <wp:extent cx="613537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3537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0D281A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83.1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8612C1" w:rsidRPr="00B86F2C" w14:paraId="5949710A" w14:textId="77777777" w:rsidTr="003116D2">
        <w:trPr>
          <w:trHeight w:val="1755"/>
        </w:trPr>
        <w:tc>
          <w:tcPr>
            <w:tcW w:w="5954" w:type="dxa"/>
            <w:shd w:val="clear" w:color="auto" w:fill="auto"/>
          </w:tcPr>
          <w:p w14:paraId="0B493A3E" w14:textId="4670A3E7" w:rsidR="008612C1" w:rsidRPr="00B86F2C" w:rsidRDefault="00000000" w:rsidP="003116D2">
            <w:pPr>
              <w:pStyle w:val="Heading1"/>
              <w:numPr>
                <w:ilvl w:val="0"/>
                <w:numId w:val="24"/>
              </w:numPr>
              <w:rPr>
                <w:rFonts w:asciiTheme="majorHAnsi" w:hAnsiTheme="majorHAnsi" w:cs="Times New Roman"/>
              </w:rPr>
            </w:pPr>
            <w:sdt>
              <w:sdtPr>
                <w:rPr>
                  <w:rFonts w:asciiTheme="majorHAnsi" w:hAnsiTheme="majorHAnsi" w:cs="Times New Roman"/>
                </w:rPr>
                <w:id w:val="1272060749"/>
                <w:placeholder>
                  <w:docPart w:val="D8804A1F905941818A047829C10ACC6C"/>
                </w:placeholder>
                <w:temporary/>
                <w:showingPlcHdr/>
                <w15:appearance w15:val="hidden"/>
              </w:sdtPr>
              <w:sdtContent>
                <w:r w:rsidR="008612C1" w:rsidRPr="00B86F2C">
                  <w:rPr>
                    <w:rFonts w:asciiTheme="majorHAnsi" w:hAnsiTheme="majorHAnsi" w:cs="Times New Roman"/>
                  </w:rPr>
                  <w:t>CONTACT</w:t>
                </w:r>
              </w:sdtContent>
            </w:sdt>
          </w:p>
          <w:p w14:paraId="134C0A02" w14:textId="6C8ABF4F" w:rsidR="008612C1" w:rsidRPr="00B86F2C" w:rsidRDefault="008612C1" w:rsidP="003116D2">
            <w:pPr>
              <w:pStyle w:val="Heading2"/>
              <w:numPr>
                <w:ilvl w:val="0"/>
                <w:numId w:val="6"/>
              </w:numPr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</w:rPr>
              <w:t>705825197</w:t>
            </w:r>
            <w:r w:rsidR="009924A2">
              <w:rPr>
                <w:rFonts w:asciiTheme="majorHAnsi" w:hAnsiTheme="majorHAnsi" w:cs="Times New Roman"/>
              </w:rPr>
              <w:t>89</w:t>
            </w:r>
          </w:p>
          <w:p w14:paraId="6728AC04" w14:textId="0699B37E" w:rsidR="008612C1" w:rsidRPr="00B86F2C" w:rsidRDefault="008612C1" w:rsidP="003116D2">
            <w:pPr>
              <w:pStyle w:val="Heading2"/>
              <w:numPr>
                <w:ilvl w:val="0"/>
                <w:numId w:val="6"/>
              </w:numPr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</w:rPr>
              <w:t>aghanekar07@gmail.com</w:t>
            </w:r>
          </w:p>
          <w:p w14:paraId="1E5C05A0" w14:textId="5524B841" w:rsidR="008612C1" w:rsidRPr="00B86F2C" w:rsidRDefault="00000000" w:rsidP="003116D2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="Times New Roman"/>
              </w:rPr>
            </w:pPr>
            <w:hyperlink r:id="rId11" w:history="1">
              <w:r w:rsidR="008612C1" w:rsidRPr="00B86F2C">
                <w:rPr>
                  <w:rStyle w:val="Hyperlink"/>
                  <w:rFonts w:asciiTheme="majorHAnsi" w:hAnsiTheme="majorHAnsi" w:cs="Times New Roman"/>
                </w:rPr>
                <w:t>in/snehal-ghanekar-560277281</w:t>
              </w:r>
            </w:hyperlink>
          </w:p>
          <w:p w14:paraId="4B507B61" w14:textId="77777777" w:rsidR="008612C1" w:rsidRPr="00B86F2C" w:rsidRDefault="00000000" w:rsidP="003116D2">
            <w:pPr>
              <w:pStyle w:val="Heading2"/>
              <w:numPr>
                <w:ilvl w:val="0"/>
                <w:numId w:val="6"/>
              </w:numPr>
              <w:rPr>
                <w:rFonts w:asciiTheme="majorHAnsi" w:hAnsiTheme="majorHAnsi" w:cs="Times New Roman"/>
              </w:rPr>
            </w:pPr>
            <w:hyperlink r:id="rId12" w:history="1">
              <w:r w:rsidR="008612C1" w:rsidRPr="00B86F2C">
                <w:rPr>
                  <w:rStyle w:val="Hyperlink"/>
                  <w:rFonts w:asciiTheme="majorHAnsi" w:hAnsiTheme="majorHAnsi" w:cs="Times New Roman"/>
                </w:rPr>
                <w:t>https://github.com/Snehal1704/Snehal1704</w:t>
              </w:r>
            </w:hyperlink>
          </w:p>
          <w:p w14:paraId="5691DC7D" w14:textId="6BB33AD3" w:rsidR="008612C1" w:rsidRPr="00B86F2C" w:rsidRDefault="008612C1" w:rsidP="003116D2">
            <w:pPr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CDF81AC" wp14:editId="1613248E">
                      <wp:extent cx="2870200" cy="0"/>
                      <wp:effectExtent l="0" t="0" r="0" b="0"/>
                      <wp:docPr id="116599351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70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8BBD610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26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6086" w:type="dxa"/>
            <w:vMerge w:val="restart"/>
            <w:shd w:val="clear" w:color="auto" w:fill="auto"/>
          </w:tcPr>
          <w:p w14:paraId="7337738E" w14:textId="533511AD" w:rsidR="008612C1" w:rsidRPr="003116D2" w:rsidRDefault="003116D2" w:rsidP="003116D2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="Times New Roman"/>
                <w:b/>
                <w:bCs/>
              </w:rPr>
            </w:pPr>
            <w:r w:rsidRPr="003116D2">
              <w:rPr>
                <w:rFonts w:asciiTheme="majorHAnsi" w:hAnsiTheme="majorHAnsi" w:cs="Times New Roman"/>
                <w:b/>
                <w:bCs/>
              </w:rPr>
              <w:t xml:space="preserve">EDUCATION </w:t>
            </w:r>
          </w:p>
          <w:p w14:paraId="31590499" w14:textId="77777777" w:rsidR="008612C1" w:rsidRPr="00B86F2C" w:rsidRDefault="008612C1" w:rsidP="003116D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</w:rPr>
              <w:t xml:space="preserve">Bachelor Of Business Administration (Computer Application) </w:t>
            </w:r>
          </w:p>
          <w:p w14:paraId="3F123EB8" w14:textId="77777777" w:rsidR="008612C1" w:rsidRPr="00B86F2C" w:rsidRDefault="008612C1" w:rsidP="003116D2">
            <w:pPr>
              <w:pStyle w:val="ListParagraph"/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</w:rPr>
              <w:t>Sarhad College Of Arts, Commerce and Science, Savitribai Phule Pune University.</w:t>
            </w:r>
          </w:p>
          <w:p w14:paraId="39FCEA37" w14:textId="419830EC" w:rsidR="008612C1" w:rsidRPr="00B86F2C" w:rsidRDefault="008612C1" w:rsidP="003116D2">
            <w:pPr>
              <w:pStyle w:val="ListParagraph"/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</w:rPr>
              <w:t>9.48 SGPA</w:t>
            </w:r>
          </w:p>
          <w:p w14:paraId="36B223DC" w14:textId="77777777" w:rsidR="008612C1" w:rsidRPr="00B86F2C" w:rsidRDefault="008612C1" w:rsidP="003116D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</w:rPr>
              <w:t xml:space="preserve">Higher Secondary Certificate Education Ness Wadia College of commerce, Pune </w:t>
            </w:r>
          </w:p>
          <w:p w14:paraId="6B168DA1" w14:textId="77777777" w:rsidR="008612C1" w:rsidRPr="00B86F2C" w:rsidRDefault="008612C1" w:rsidP="003116D2">
            <w:pPr>
              <w:pStyle w:val="ListParagraph"/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</w:rPr>
              <w:t xml:space="preserve">February 2019-20 </w:t>
            </w:r>
          </w:p>
          <w:p w14:paraId="5B444A1B" w14:textId="77777777" w:rsidR="008612C1" w:rsidRPr="00B86F2C" w:rsidRDefault="008612C1" w:rsidP="003116D2">
            <w:pPr>
              <w:pStyle w:val="ListParagraph"/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</w:rPr>
              <w:t xml:space="preserve">62.00% in 12th . </w:t>
            </w:r>
          </w:p>
          <w:p w14:paraId="65DBC7F2" w14:textId="77777777" w:rsidR="008612C1" w:rsidRPr="00B86F2C" w:rsidRDefault="008612C1" w:rsidP="003116D2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</w:rPr>
              <w:t xml:space="preserve">Secondary School Certificate Education Dnyanesh Madhyamic Vidyalaya, Pune </w:t>
            </w:r>
          </w:p>
          <w:p w14:paraId="3B927C76" w14:textId="77777777" w:rsidR="008612C1" w:rsidRPr="00B86F2C" w:rsidRDefault="008612C1" w:rsidP="003116D2">
            <w:pPr>
              <w:pStyle w:val="ListParagraph"/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</w:rPr>
              <w:t xml:space="preserve">March 2017-18 </w:t>
            </w:r>
          </w:p>
          <w:p w14:paraId="7DBD83C5" w14:textId="77777777" w:rsidR="008612C1" w:rsidRPr="00B86F2C" w:rsidRDefault="008612C1" w:rsidP="003116D2">
            <w:pPr>
              <w:pStyle w:val="ListParagraph"/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</w:rPr>
              <w:t>79.20% in 10th .</w:t>
            </w:r>
          </w:p>
          <w:p w14:paraId="6A7512A7" w14:textId="77777777" w:rsidR="008612C1" w:rsidRPr="00B86F2C" w:rsidRDefault="008612C1" w:rsidP="003116D2">
            <w:pPr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1F2ABB61" wp14:editId="68A8C2ED">
                      <wp:extent cx="3048000" cy="0"/>
                      <wp:effectExtent l="0" t="0" r="0" b="0"/>
                      <wp:docPr id="569921107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EFFDA05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T7mQEAAIgDAAAOAAAAZHJzL2Uyb0RvYy54bWysU8tu2zAQvBfoPxC815KTog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85974B3" w14:textId="77777777" w:rsidR="008612C1" w:rsidRPr="00B86F2C" w:rsidRDefault="008612C1" w:rsidP="003116D2">
            <w:pPr>
              <w:rPr>
                <w:rFonts w:asciiTheme="majorHAnsi" w:hAnsiTheme="majorHAnsi"/>
              </w:rPr>
            </w:pPr>
          </w:p>
          <w:p w14:paraId="0ADEBD50" w14:textId="0F21440E" w:rsidR="008612C1" w:rsidRPr="00B86F2C" w:rsidRDefault="003116D2" w:rsidP="003116D2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/>
                <w:b/>
                <w:bCs/>
              </w:rPr>
            </w:pPr>
            <w:r w:rsidRPr="00B86F2C">
              <w:rPr>
                <w:rFonts w:asciiTheme="majorHAnsi" w:hAnsiTheme="majorHAnsi"/>
                <w:b/>
                <w:bCs/>
              </w:rPr>
              <w:t>PROJECTS</w:t>
            </w:r>
            <w:r w:rsidR="008612C1" w:rsidRPr="00B86F2C">
              <w:rPr>
                <w:rFonts w:asciiTheme="majorHAnsi" w:hAnsiTheme="majorHAnsi"/>
                <w:b/>
                <w:bCs/>
              </w:rPr>
              <w:t xml:space="preserve"> </w:t>
            </w:r>
          </w:p>
          <w:p w14:paraId="1E116814" w14:textId="77777777" w:rsidR="008612C1" w:rsidRPr="00B86F2C" w:rsidRDefault="008612C1" w:rsidP="003116D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B86F2C">
              <w:rPr>
                <w:rFonts w:asciiTheme="majorHAnsi" w:hAnsiTheme="majorHAnsi"/>
              </w:rPr>
              <w:t>Music system [Music Spotlight]</w:t>
            </w:r>
          </w:p>
          <w:p w14:paraId="1CD27BB8" w14:textId="77777777" w:rsidR="008612C1" w:rsidRPr="00B86F2C" w:rsidRDefault="008612C1" w:rsidP="003116D2">
            <w:pPr>
              <w:ind w:left="708"/>
              <w:rPr>
                <w:rFonts w:asciiTheme="majorHAnsi" w:hAnsiTheme="majorHAnsi"/>
              </w:rPr>
            </w:pPr>
            <w:r w:rsidRPr="00B86F2C">
              <w:rPr>
                <w:rFonts w:asciiTheme="majorHAnsi" w:hAnsiTheme="majorHAnsi"/>
              </w:rPr>
              <w:t xml:space="preserve">Front-End: Html, CSS, JavaScript </w:t>
            </w:r>
          </w:p>
          <w:p w14:paraId="51E0FB03" w14:textId="77777777" w:rsidR="008612C1" w:rsidRPr="00B86F2C" w:rsidRDefault="008612C1" w:rsidP="003116D2">
            <w:pPr>
              <w:ind w:left="708"/>
              <w:rPr>
                <w:rFonts w:asciiTheme="majorHAnsi" w:hAnsiTheme="majorHAnsi"/>
              </w:rPr>
            </w:pPr>
            <w:r w:rsidRPr="00B86F2C">
              <w:rPr>
                <w:rFonts w:asciiTheme="majorHAnsi" w:hAnsiTheme="majorHAnsi"/>
              </w:rPr>
              <w:t>Back-End: PHP, MySQL</w:t>
            </w:r>
          </w:p>
          <w:p w14:paraId="3F0A92A2" w14:textId="77777777" w:rsidR="008612C1" w:rsidRPr="00B86F2C" w:rsidRDefault="008612C1" w:rsidP="003116D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B86F2C">
              <w:rPr>
                <w:rFonts w:asciiTheme="majorHAnsi" w:hAnsiTheme="majorHAnsi"/>
              </w:rPr>
              <w:t xml:space="preserve">Pet Management System [Pet Paradise] </w:t>
            </w:r>
          </w:p>
          <w:p w14:paraId="13A823F3" w14:textId="77777777" w:rsidR="008612C1" w:rsidRPr="00B86F2C" w:rsidRDefault="008612C1" w:rsidP="003116D2">
            <w:pPr>
              <w:ind w:left="708"/>
              <w:rPr>
                <w:rFonts w:asciiTheme="majorHAnsi" w:hAnsiTheme="majorHAnsi"/>
              </w:rPr>
            </w:pPr>
            <w:r w:rsidRPr="00B86F2C">
              <w:rPr>
                <w:rFonts w:asciiTheme="majorHAnsi" w:hAnsiTheme="majorHAnsi"/>
              </w:rPr>
              <w:t xml:space="preserve">Front-End: Html, CSS, JavaScript, Bootstrap </w:t>
            </w:r>
          </w:p>
          <w:p w14:paraId="3477E59D" w14:textId="77777777" w:rsidR="008612C1" w:rsidRPr="00B86F2C" w:rsidRDefault="008612C1" w:rsidP="003116D2">
            <w:pPr>
              <w:ind w:left="708"/>
              <w:rPr>
                <w:rFonts w:asciiTheme="majorHAnsi" w:hAnsiTheme="majorHAnsi" w:cs="Segoe UI Symbol"/>
              </w:rPr>
            </w:pPr>
            <w:r w:rsidRPr="00B86F2C">
              <w:rPr>
                <w:rFonts w:asciiTheme="majorHAnsi" w:hAnsiTheme="majorHAnsi"/>
              </w:rPr>
              <w:t xml:space="preserve">Back-End: PHP, MySQL </w:t>
            </w:r>
          </w:p>
          <w:p w14:paraId="76B084AF" w14:textId="77777777" w:rsidR="008612C1" w:rsidRPr="00B86F2C" w:rsidRDefault="008612C1" w:rsidP="003116D2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/>
              </w:rPr>
            </w:pPr>
            <w:r w:rsidRPr="00B86F2C">
              <w:rPr>
                <w:rFonts w:asciiTheme="majorHAnsi" w:hAnsiTheme="majorHAnsi"/>
              </w:rPr>
              <w:t>Fort Management System [Durgarakshak]</w:t>
            </w:r>
          </w:p>
          <w:p w14:paraId="6CDF26CE" w14:textId="77777777" w:rsidR="008612C1" w:rsidRPr="00B86F2C" w:rsidRDefault="008612C1" w:rsidP="003116D2">
            <w:pPr>
              <w:ind w:left="708"/>
              <w:rPr>
                <w:rFonts w:asciiTheme="majorHAnsi" w:hAnsiTheme="majorHAnsi"/>
              </w:rPr>
            </w:pPr>
            <w:r w:rsidRPr="00B86F2C">
              <w:rPr>
                <w:rFonts w:asciiTheme="majorHAnsi" w:hAnsiTheme="majorHAnsi"/>
              </w:rPr>
              <w:t xml:space="preserve">Front-End: Java, JSP, Servlet </w:t>
            </w:r>
          </w:p>
          <w:p w14:paraId="4DA022D0" w14:textId="2D4AFFA6" w:rsidR="009A4CF7" w:rsidRPr="00B86F2C" w:rsidRDefault="008612C1" w:rsidP="003116D2">
            <w:pPr>
              <w:ind w:left="708"/>
              <w:rPr>
                <w:rFonts w:asciiTheme="majorHAnsi" w:hAnsiTheme="majorHAnsi"/>
              </w:rPr>
            </w:pPr>
            <w:r w:rsidRPr="00B86F2C">
              <w:rPr>
                <w:rFonts w:asciiTheme="majorHAnsi" w:hAnsiTheme="majorHAnsi"/>
              </w:rPr>
              <w:t>Back-End: MySQL</w:t>
            </w:r>
          </w:p>
          <w:p w14:paraId="10C5B11C" w14:textId="0A776D00" w:rsidR="008612C1" w:rsidRPr="00B86F2C" w:rsidRDefault="003116D2" w:rsidP="003116D2">
            <w:pPr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 w:cs="Times New Roman"/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229D4F53" wp14:editId="07F8F115">
                      <wp:extent cx="3048000" cy="0"/>
                      <wp:effectExtent l="0" t="0" r="0" b="0"/>
                      <wp:docPr id="813705197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A328409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" strokecolor="black [3200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B282949" w14:textId="7EE9E39C" w:rsidR="008612C1" w:rsidRPr="00B86F2C" w:rsidRDefault="003116D2" w:rsidP="003116D2">
            <w:pPr>
              <w:pStyle w:val="ListParagraph"/>
              <w:numPr>
                <w:ilvl w:val="0"/>
                <w:numId w:val="23"/>
              </w:numPr>
              <w:rPr>
                <w:rFonts w:asciiTheme="majorHAnsi" w:hAnsiTheme="majorHAnsi" w:cs="Segoe UI Symbol"/>
                <w:b/>
                <w:bCs/>
              </w:rPr>
            </w:pPr>
            <w:r w:rsidRPr="00B86F2C">
              <w:rPr>
                <w:rFonts w:asciiTheme="majorHAnsi" w:hAnsiTheme="majorHAnsi"/>
                <w:b/>
                <w:bCs/>
              </w:rPr>
              <w:t xml:space="preserve">CERTIFICATES: </w:t>
            </w:r>
          </w:p>
          <w:p w14:paraId="1EC48C25" w14:textId="77777777" w:rsidR="008612C1" w:rsidRPr="00B86F2C" w:rsidRDefault="008612C1" w:rsidP="003116D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="Segoe UI Symbol"/>
              </w:rPr>
            </w:pPr>
            <w:r w:rsidRPr="00B86F2C">
              <w:rPr>
                <w:rFonts w:asciiTheme="majorHAnsi" w:hAnsiTheme="majorHAnsi"/>
              </w:rPr>
              <w:t xml:space="preserve">OOPs in Java: Successfully completed the OOPs in Java Online Course by Great Learning Academy on May 5, 2023. </w:t>
            </w:r>
          </w:p>
          <w:p w14:paraId="75412AE0" w14:textId="77777777" w:rsidR="008612C1" w:rsidRPr="00B86F2C" w:rsidRDefault="008612C1" w:rsidP="003116D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="Segoe UI Symbol"/>
              </w:rPr>
            </w:pPr>
            <w:r w:rsidRPr="00B86F2C">
              <w:rPr>
                <w:rFonts w:asciiTheme="majorHAnsi" w:hAnsiTheme="majorHAnsi"/>
              </w:rPr>
              <w:t xml:space="preserve">Cyber Security: Successfully completed the Cyber Security Online Course by Great Learning Academy on May 20, 2023. </w:t>
            </w:r>
          </w:p>
          <w:p w14:paraId="6016BF7F" w14:textId="77777777" w:rsidR="008612C1" w:rsidRPr="00B86F2C" w:rsidRDefault="008612C1" w:rsidP="003116D2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/>
              </w:rPr>
              <w:t>Web Technology: Successfully completed the Advance Web Technology course by CCA on May 20, 2022</w:t>
            </w:r>
          </w:p>
          <w:p w14:paraId="63BD492B" w14:textId="77777777" w:rsidR="008612C1" w:rsidRPr="00B86F2C" w:rsidRDefault="008612C1" w:rsidP="003116D2">
            <w:pPr>
              <w:pStyle w:val="ListParagraph"/>
              <w:rPr>
                <w:rFonts w:asciiTheme="majorHAnsi" w:hAnsiTheme="majorHAnsi" w:cs="Times New Roman"/>
              </w:rPr>
            </w:pPr>
          </w:p>
          <w:p w14:paraId="6FACF53F" w14:textId="77777777" w:rsidR="008612C1" w:rsidRPr="00B86F2C" w:rsidRDefault="008612C1" w:rsidP="003116D2">
            <w:pPr>
              <w:rPr>
                <w:rFonts w:asciiTheme="majorHAnsi" w:hAnsiTheme="majorHAnsi" w:cs="Times New Roman"/>
              </w:rPr>
            </w:pPr>
          </w:p>
        </w:tc>
      </w:tr>
      <w:tr w:rsidR="008612C1" w:rsidRPr="00B86F2C" w14:paraId="37E89D3D" w14:textId="77777777" w:rsidTr="003116D2">
        <w:trPr>
          <w:trHeight w:val="8082"/>
        </w:trPr>
        <w:tc>
          <w:tcPr>
            <w:tcW w:w="5954" w:type="dxa"/>
            <w:shd w:val="clear" w:color="auto" w:fill="auto"/>
          </w:tcPr>
          <w:p w14:paraId="062080D7" w14:textId="46237AA8" w:rsidR="003116D2" w:rsidRDefault="005863D2" w:rsidP="003116D2">
            <w:pPr>
              <w:pStyle w:val="Heading1"/>
              <w:numPr>
                <w:ilvl w:val="0"/>
                <w:numId w:val="25"/>
              </w:numPr>
              <w:rPr>
                <w:rFonts w:asciiTheme="majorHAnsi" w:hAnsiTheme="majorHAnsi"/>
              </w:rPr>
            </w:pPr>
            <w:r w:rsidRPr="00B86F2C">
              <w:rPr>
                <w:rFonts w:asciiTheme="majorHAnsi" w:hAnsiTheme="majorHAnsi"/>
              </w:rPr>
              <w:t>SKILLS:</w:t>
            </w:r>
          </w:p>
          <w:p w14:paraId="51CC7DD7" w14:textId="77777777" w:rsidR="003116D2" w:rsidRPr="003116D2" w:rsidRDefault="003116D2" w:rsidP="003116D2"/>
          <w:p w14:paraId="340C3156" w14:textId="0084C0DD" w:rsidR="008612C1" w:rsidRPr="00B86F2C" w:rsidRDefault="005863D2" w:rsidP="003116D2">
            <w:pPr>
              <w:pStyle w:val="Heading1"/>
              <w:numPr>
                <w:ilvl w:val="0"/>
                <w:numId w:val="26"/>
              </w:numPr>
              <w:rPr>
                <w:rFonts w:asciiTheme="majorHAnsi" w:hAnsiTheme="majorHAnsi" w:cs="Times New Roman"/>
              </w:rPr>
            </w:pPr>
            <w:r w:rsidRPr="00B86F2C">
              <w:rPr>
                <w:rFonts w:asciiTheme="majorHAnsi" w:hAnsiTheme="majorHAnsi"/>
                <w:caps w:val="0"/>
              </w:rPr>
              <w:t xml:space="preserve">Technical </w:t>
            </w:r>
          </w:p>
          <w:p w14:paraId="52CD751A" w14:textId="77777777" w:rsidR="008612C1" w:rsidRPr="00B86F2C" w:rsidRDefault="008612C1" w:rsidP="005863D2">
            <w:pPr>
              <w:pStyle w:val="Heading2"/>
              <w:numPr>
                <w:ilvl w:val="0"/>
                <w:numId w:val="30"/>
              </w:numPr>
              <w:ind w:left="720"/>
              <w:rPr>
                <w:rFonts w:asciiTheme="majorHAnsi" w:hAnsiTheme="majorHAnsi"/>
              </w:rPr>
            </w:pPr>
            <w:r w:rsidRPr="00B86F2C">
              <w:rPr>
                <w:rFonts w:asciiTheme="majorHAnsi" w:hAnsiTheme="majorHAnsi"/>
              </w:rPr>
              <w:t>HTML5, CSS, JavaScript, MySQL, Java, C Language, C++, C#.</w:t>
            </w:r>
          </w:p>
          <w:p w14:paraId="1A48D132" w14:textId="781A40D4" w:rsidR="008612C1" w:rsidRDefault="008612C1" w:rsidP="005863D2">
            <w:pPr>
              <w:pStyle w:val="Heading2"/>
              <w:numPr>
                <w:ilvl w:val="0"/>
                <w:numId w:val="31"/>
              </w:numPr>
              <w:ind w:left="720"/>
              <w:rPr>
                <w:rFonts w:asciiTheme="majorHAnsi" w:hAnsiTheme="majorHAnsi"/>
              </w:rPr>
            </w:pPr>
            <w:r w:rsidRPr="00B86F2C">
              <w:rPr>
                <w:rFonts w:asciiTheme="majorHAnsi" w:hAnsiTheme="majorHAnsi"/>
              </w:rPr>
              <w:t>Framework: VB Dot Net, ASP Dot Net, Bootstrap5</w:t>
            </w:r>
          </w:p>
          <w:p w14:paraId="2F123D83" w14:textId="7DBC916A" w:rsidR="005863D2" w:rsidRPr="005863D2" w:rsidRDefault="005863D2" w:rsidP="005863D2">
            <w:pPr>
              <w:pStyle w:val="ListParagraph"/>
              <w:numPr>
                <w:ilvl w:val="0"/>
                <w:numId w:val="32"/>
              </w:numPr>
              <w:rPr>
                <w:b/>
                <w:bCs/>
              </w:rPr>
            </w:pPr>
            <w:r w:rsidRPr="00B86F2C">
              <w:rPr>
                <w:rFonts w:asciiTheme="majorHAnsi" w:hAnsiTheme="maj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935B177" wp14:editId="77D327D2">
                      <wp:simplePos x="0" y="0"/>
                      <wp:positionH relativeFrom="column">
                        <wp:posOffset>-120592</wp:posOffset>
                      </wp:positionH>
                      <wp:positionV relativeFrom="paragraph">
                        <wp:posOffset>275590</wp:posOffset>
                      </wp:positionV>
                      <wp:extent cx="2849880" cy="4454929"/>
                      <wp:effectExtent l="0" t="0" r="0" b="3175"/>
                      <wp:wrapNone/>
                      <wp:docPr id="191943503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49880" cy="44549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A116AE0" w14:textId="1A967689" w:rsidR="008612C1" w:rsidRPr="003116D2" w:rsidRDefault="005863D2" w:rsidP="003116D2">
                                  <w:pPr>
                                    <w:pStyle w:val="ListParagraph"/>
                                    <w:numPr>
                                      <w:ilvl w:val="0"/>
                                      <w:numId w:val="27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3116D2">
                                    <w:rPr>
                                      <w:b/>
                                      <w:bCs/>
                                    </w:rPr>
                                    <w:t xml:space="preserve">Professional </w:t>
                                  </w:r>
                                </w:p>
                                <w:p w14:paraId="79C3879C" w14:textId="77777777" w:rsidR="008612C1" w:rsidRDefault="008612C1" w:rsidP="008612C1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 xml:space="preserve">Logical Thinking </w:t>
                                  </w:r>
                                </w:p>
                                <w:p w14:paraId="7F64B077" w14:textId="3569F1CB" w:rsidR="008612C1" w:rsidRDefault="008612C1" w:rsidP="008612C1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 xml:space="preserve">Web Development </w:t>
                                  </w:r>
                                </w:p>
                                <w:p w14:paraId="51A0332A" w14:textId="28E2067B" w:rsidR="008612C1" w:rsidRDefault="008612C1" w:rsidP="008612C1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 xml:space="preserve">Practical knowledge of MySQL and database concepts </w:t>
                                  </w:r>
                                </w:p>
                                <w:p w14:paraId="3F360522" w14:textId="291D9046" w:rsidR="00B86F2C" w:rsidRDefault="008612C1" w:rsidP="00B86F2C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</w:pPr>
                                  <w:r>
                                    <w:t>Teamwork</w:t>
                                  </w:r>
                                </w:p>
                                <w:p w14:paraId="72E28C2E" w14:textId="77777777" w:rsidR="00B86F2C" w:rsidRPr="00B86F2C" w:rsidRDefault="00B86F2C" w:rsidP="00B86F2C">
                                  <w:pPr>
                                    <w:pStyle w:val="ListParagraph"/>
                                  </w:pPr>
                                </w:p>
                                <w:p w14:paraId="2848D2B3" w14:textId="3ABE32B7" w:rsidR="00B86F2C" w:rsidRPr="005863D2" w:rsidRDefault="005863D2" w:rsidP="003116D2">
                                  <w:pPr>
                                    <w:pStyle w:val="ListParagraph"/>
                                    <w:numPr>
                                      <w:ilvl w:val="0"/>
                                      <w:numId w:val="28"/>
                                    </w:num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5863D2">
                                    <w:rPr>
                                      <w:b/>
                                      <w:bCs/>
                                    </w:rPr>
                                    <w:t>Extra-curricular activities</w:t>
                                  </w:r>
                                </w:p>
                                <w:p w14:paraId="5F0CCD16" w14:textId="77777777" w:rsidR="00B86F2C" w:rsidRDefault="00B86F2C" w:rsidP="00B86F2C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</w:pPr>
                                  <w:r>
                                    <w:t>Attended online as well as offline courses based on programming.</w:t>
                                  </w:r>
                                </w:p>
                                <w:p w14:paraId="6275F6C5" w14:textId="3C8BF86F" w:rsidR="00B86F2C" w:rsidRDefault="00B86F2C" w:rsidP="00B86F2C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</w:pPr>
                                  <w:r>
                                    <w:t xml:space="preserve"> Actively participated in cultural program as a NSS volunteer. </w:t>
                                  </w:r>
                                </w:p>
                                <w:p w14:paraId="513D7940" w14:textId="77777777" w:rsidR="00B86F2C" w:rsidRDefault="00B86F2C" w:rsidP="00B86F2C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</w:pPr>
                                  <w:r>
                                    <w:t xml:space="preserve">Volunteer of gadzunjar mavala pratishthan. </w:t>
                                  </w:r>
                                </w:p>
                                <w:p w14:paraId="4508AD9F" w14:textId="04D7434C" w:rsidR="009A4CF7" w:rsidRDefault="00B86F2C" w:rsidP="00B86F2C">
                                  <w:pPr>
                                    <w:pStyle w:val="ListParagraph"/>
                                    <w:numPr>
                                      <w:ilvl w:val="0"/>
                                      <w:numId w:val="22"/>
                                    </w:numPr>
                                  </w:pPr>
                                  <w:r>
                                    <w:t>Actively participated in various college activities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35B17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9.5pt;margin-top:21.7pt;width:224.4pt;height:35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" filled="f" stroked="f" strokeweight=".5pt">
                      <v:textbox>
                        <w:txbxContent>
                          <w:p w14:paraId="1A116AE0" w14:textId="1A967689" w:rsidR="008612C1" w:rsidRPr="003116D2" w:rsidRDefault="005863D2" w:rsidP="003116D2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3116D2">
                              <w:rPr>
                                <w:b/>
                                <w:bCs/>
                              </w:rPr>
                              <w:t xml:space="preserve">Professional </w:t>
                            </w:r>
                          </w:p>
                          <w:p w14:paraId="79C3879C" w14:textId="77777777" w:rsidR="008612C1" w:rsidRDefault="008612C1" w:rsidP="008612C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Logical Thinking </w:t>
                            </w:r>
                          </w:p>
                          <w:p w14:paraId="7F64B077" w14:textId="3569F1CB" w:rsidR="008612C1" w:rsidRDefault="008612C1" w:rsidP="008612C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Web Development </w:t>
                            </w:r>
                          </w:p>
                          <w:p w14:paraId="51A0332A" w14:textId="28E2067B" w:rsidR="008612C1" w:rsidRDefault="008612C1" w:rsidP="008612C1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 xml:space="preserve">Practical knowledge of MySQL and database concepts </w:t>
                            </w:r>
                          </w:p>
                          <w:p w14:paraId="3F360522" w14:textId="291D9046" w:rsidR="00B86F2C" w:rsidRDefault="008612C1" w:rsidP="00B86F2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Teamwork</w:t>
                            </w:r>
                          </w:p>
                          <w:p w14:paraId="72E28C2E" w14:textId="77777777" w:rsidR="00B86F2C" w:rsidRPr="00B86F2C" w:rsidRDefault="00B86F2C" w:rsidP="00B86F2C">
                            <w:pPr>
                              <w:pStyle w:val="ListParagraph"/>
                            </w:pPr>
                          </w:p>
                          <w:p w14:paraId="2848D2B3" w14:textId="3ABE32B7" w:rsidR="00B86F2C" w:rsidRPr="005863D2" w:rsidRDefault="005863D2" w:rsidP="003116D2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5863D2">
                              <w:rPr>
                                <w:b/>
                                <w:bCs/>
                              </w:rPr>
                              <w:t>Extra-curricular activities</w:t>
                            </w:r>
                          </w:p>
                          <w:p w14:paraId="5F0CCD16" w14:textId="77777777" w:rsidR="00B86F2C" w:rsidRDefault="00B86F2C" w:rsidP="00B86F2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Attended online as well as offline courses based on programming.</w:t>
                            </w:r>
                          </w:p>
                          <w:p w14:paraId="6275F6C5" w14:textId="3C8BF86F" w:rsidR="00B86F2C" w:rsidRDefault="00B86F2C" w:rsidP="00B86F2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 xml:space="preserve"> Actively participated in cultural program as a NSS volunteer. </w:t>
                            </w:r>
                          </w:p>
                          <w:p w14:paraId="513D7940" w14:textId="77777777" w:rsidR="00B86F2C" w:rsidRDefault="00B86F2C" w:rsidP="00B86F2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 xml:space="preserve">Volunteer of gadzunjar mavala pratishthan. </w:t>
                            </w:r>
                          </w:p>
                          <w:p w14:paraId="4508AD9F" w14:textId="04D7434C" w:rsidR="009A4CF7" w:rsidRDefault="00B86F2C" w:rsidP="00B86F2C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</w:pPr>
                            <w:r>
                              <w:t>Actively participated in various college activities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863D2">
              <w:rPr>
                <w:b/>
                <w:bCs/>
                <w:color w:val="0070C0"/>
              </w:rPr>
              <w:t xml:space="preserve">Learning: </w:t>
            </w:r>
            <w:r w:rsidRPr="005863D2">
              <w:rPr>
                <w:b/>
                <w:bCs/>
                <w:color w:val="auto"/>
              </w:rPr>
              <w:t>Angular</w:t>
            </w:r>
          </w:p>
        </w:tc>
        <w:tc>
          <w:tcPr>
            <w:tcW w:w="6086" w:type="dxa"/>
            <w:vMerge/>
            <w:shd w:val="clear" w:color="auto" w:fill="auto"/>
          </w:tcPr>
          <w:p w14:paraId="69CEA6F9" w14:textId="77777777" w:rsidR="008612C1" w:rsidRPr="00B86F2C" w:rsidRDefault="008612C1" w:rsidP="003116D2">
            <w:pPr>
              <w:rPr>
                <w:rFonts w:asciiTheme="majorHAnsi" w:hAnsiTheme="majorHAnsi" w:cs="Times New Roman"/>
              </w:rPr>
            </w:pPr>
          </w:p>
        </w:tc>
      </w:tr>
    </w:tbl>
    <w:p w14:paraId="5225FBF7" w14:textId="7CBD7ECF" w:rsidR="005B00C4" w:rsidRPr="00B86F2C" w:rsidRDefault="005B00C4" w:rsidP="0073510F">
      <w:pPr>
        <w:spacing w:line="240" w:lineRule="auto"/>
        <w:rPr>
          <w:rFonts w:asciiTheme="majorHAnsi" w:hAnsiTheme="majorHAnsi" w:cs="Times New Roman"/>
        </w:rPr>
      </w:pPr>
      <w:r w:rsidRPr="00B86F2C">
        <w:rPr>
          <w:rFonts w:asciiTheme="majorHAnsi" w:hAnsiTheme="majorHAnsi" w:cs="Times New Roman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164005FB" wp14:editId="0B0AEF8E">
                <wp:simplePos x="0" y="0"/>
                <wp:positionH relativeFrom="page">
                  <wp:posOffset>-19685</wp:posOffset>
                </wp:positionH>
                <wp:positionV relativeFrom="paragraph">
                  <wp:posOffset>-665480</wp:posOffset>
                </wp:positionV>
                <wp:extent cx="7772400" cy="10058400"/>
                <wp:effectExtent l="0" t="0" r="0" b="0"/>
                <wp:wrapNone/>
                <wp:docPr id="3" name="Rectangle 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E9FE62" id="Rectangle 3" o:spid="_x0000_s1026" alt="&quot;&quot;" style="position:absolute;margin-left:-1.55pt;margin-top:-52.4pt;width:612pt;height:11in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" fillcolor="#f2f2f2 [3052]" stroked="f" strokeweight="1pt">
                <w10:wrap anchorx="page"/>
                <w10:anchorlock/>
              </v:rect>
            </w:pict>
          </mc:Fallback>
        </mc:AlternateContent>
      </w:r>
    </w:p>
    <w:sectPr w:rsidR="005B00C4" w:rsidRPr="00B86F2C" w:rsidSect="00CE045A">
      <w:pgSz w:w="12240" w:h="15840" w:code="1"/>
      <w:pgMar w:top="1008" w:right="288" w:bottom="288" w:left="28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B3EBB" w14:textId="77777777" w:rsidR="00AE5705" w:rsidRDefault="00AE5705" w:rsidP="00BA3E51">
      <w:r>
        <w:separator/>
      </w:r>
    </w:p>
  </w:endnote>
  <w:endnote w:type="continuationSeparator" w:id="0">
    <w:p w14:paraId="7D653D15" w14:textId="77777777" w:rsidR="00AE5705" w:rsidRDefault="00AE5705" w:rsidP="00BA3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A2F0F3" w14:textId="77777777" w:rsidR="00AE5705" w:rsidRDefault="00AE5705" w:rsidP="00BA3E51">
      <w:r>
        <w:separator/>
      </w:r>
    </w:p>
  </w:footnote>
  <w:footnote w:type="continuationSeparator" w:id="0">
    <w:p w14:paraId="675329E8" w14:textId="77777777" w:rsidR="00AE5705" w:rsidRDefault="00AE5705" w:rsidP="00BA3E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B6C5"/>
      </v:shape>
    </w:pict>
  </w:numPicBullet>
  <w:abstractNum w:abstractNumId="0" w15:restartNumberingAfterBreak="0">
    <w:nsid w:val="08A305FA"/>
    <w:multiLevelType w:val="hybridMultilevel"/>
    <w:tmpl w:val="3378D6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044F0"/>
    <w:multiLevelType w:val="hybridMultilevel"/>
    <w:tmpl w:val="296C71B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1065C"/>
    <w:multiLevelType w:val="hybridMultilevel"/>
    <w:tmpl w:val="5C688B6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1473AE"/>
    <w:multiLevelType w:val="hybridMultilevel"/>
    <w:tmpl w:val="49E8B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36B2B"/>
    <w:multiLevelType w:val="hybridMultilevel"/>
    <w:tmpl w:val="4FC006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C0C89"/>
    <w:multiLevelType w:val="hybridMultilevel"/>
    <w:tmpl w:val="1344788E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1D84495"/>
    <w:multiLevelType w:val="hybridMultilevel"/>
    <w:tmpl w:val="897CDA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BA178B"/>
    <w:multiLevelType w:val="hybridMultilevel"/>
    <w:tmpl w:val="C98EF2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630A9"/>
    <w:multiLevelType w:val="hybridMultilevel"/>
    <w:tmpl w:val="13EEFE98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FB4D16"/>
    <w:multiLevelType w:val="multilevel"/>
    <w:tmpl w:val="C86E9916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179533B"/>
    <w:multiLevelType w:val="hybridMultilevel"/>
    <w:tmpl w:val="00FE5318"/>
    <w:lvl w:ilvl="0" w:tplc="4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8DE19CF"/>
    <w:multiLevelType w:val="hybridMultilevel"/>
    <w:tmpl w:val="998C24D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1BC349D"/>
    <w:multiLevelType w:val="hybridMultilevel"/>
    <w:tmpl w:val="3C9CAD74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>
      <w:numFmt w:val="bullet"/>
      <w:lvlText w:val="•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A109FD"/>
    <w:multiLevelType w:val="hybridMultilevel"/>
    <w:tmpl w:val="DA8EF3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424AE"/>
    <w:multiLevelType w:val="hybridMultilevel"/>
    <w:tmpl w:val="D5909BC4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94331B"/>
    <w:multiLevelType w:val="hybridMultilevel"/>
    <w:tmpl w:val="80CA403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4DF6190"/>
    <w:multiLevelType w:val="multilevel"/>
    <w:tmpl w:val="DB10AB74"/>
    <w:styleLink w:val="CurrentList1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B059AB"/>
    <w:multiLevelType w:val="hybridMultilevel"/>
    <w:tmpl w:val="94982262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FA0880"/>
    <w:multiLevelType w:val="hybridMultilevel"/>
    <w:tmpl w:val="95E4F0D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D12AF"/>
    <w:multiLevelType w:val="hybridMultilevel"/>
    <w:tmpl w:val="A9C6C48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6F118A"/>
    <w:multiLevelType w:val="hybridMultilevel"/>
    <w:tmpl w:val="3CB41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66378"/>
    <w:multiLevelType w:val="hybridMultilevel"/>
    <w:tmpl w:val="95A8DC3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81149C4"/>
    <w:multiLevelType w:val="hybridMultilevel"/>
    <w:tmpl w:val="2B3CE758"/>
    <w:lvl w:ilvl="0" w:tplc="22B292C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873030E"/>
    <w:multiLevelType w:val="hybridMultilevel"/>
    <w:tmpl w:val="DBE2EF1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CE0A97"/>
    <w:multiLevelType w:val="hybridMultilevel"/>
    <w:tmpl w:val="C6426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C47A20"/>
    <w:multiLevelType w:val="hybridMultilevel"/>
    <w:tmpl w:val="BA9A2D7E"/>
    <w:lvl w:ilvl="0" w:tplc="40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69BA476F"/>
    <w:multiLevelType w:val="hybridMultilevel"/>
    <w:tmpl w:val="402C43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A324C"/>
    <w:multiLevelType w:val="multilevel"/>
    <w:tmpl w:val="DB10AB74"/>
    <w:styleLink w:val="CurrentList2"/>
    <w:lvl w:ilvl="0">
      <w:start w:val="1"/>
      <w:numFmt w:val="bullet"/>
      <w:lvlText w:val="◦"/>
      <w:lvlJc w:val="left"/>
      <w:pPr>
        <w:ind w:left="644" w:hanging="360"/>
      </w:pPr>
      <w:rPr>
        <w:rFonts w:ascii="Segoe UI" w:hAnsi="Segoe UI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93E1F6F"/>
    <w:multiLevelType w:val="hybridMultilevel"/>
    <w:tmpl w:val="4D46D66E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A6C4CC0"/>
    <w:multiLevelType w:val="multilevel"/>
    <w:tmpl w:val="2B3CE758"/>
    <w:styleLink w:val="CurrentList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5E7697" w:themeColor="accent1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CC36AB"/>
    <w:multiLevelType w:val="hybridMultilevel"/>
    <w:tmpl w:val="01DCCB7E"/>
    <w:lvl w:ilvl="0" w:tplc="FFFFFFFF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7C047F87"/>
    <w:multiLevelType w:val="hybridMultilevel"/>
    <w:tmpl w:val="DD8CFD3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F6B64944">
      <w:numFmt w:val="bullet"/>
      <w:lvlText w:val="•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0069733">
    <w:abstractNumId w:val="22"/>
  </w:num>
  <w:num w:numId="2" w16cid:durableId="230308049">
    <w:abstractNumId w:val="16"/>
  </w:num>
  <w:num w:numId="3" w16cid:durableId="1814103971">
    <w:abstractNumId w:val="27"/>
  </w:num>
  <w:num w:numId="4" w16cid:durableId="1357460308">
    <w:abstractNumId w:val="9"/>
  </w:num>
  <w:num w:numId="5" w16cid:durableId="237717678">
    <w:abstractNumId w:val="29"/>
  </w:num>
  <w:num w:numId="6" w16cid:durableId="1861039932">
    <w:abstractNumId w:val="13"/>
  </w:num>
  <w:num w:numId="7" w16cid:durableId="1527794434">
    <w:abstractNumId w:val="24"/>
  </w:num>
  <w:num w:numId="8" w16cid:durableId="983316573">
    <w:abstractNumId w:val="7"/>
  </w:num>
  <w:num w:numId="9" w16cid:durableId="994988287">
    <w:abstractNumId w:val="10"/>
  </w:num>
  <w:num w:numId="10" w16cid:durableId="1504584739">
    <w:abstractNumId w:val="5"/>
  </w:num>
  <w:num w:numId="11" w16cid:durableId="167911562">
    <w:abstractNumId w:val="6"/>
  </w:num>
  <w:num w:numId="12" w16cid:durableId="120995969">
    <w:abstractNumId w:val="17"/>
  </w:num>
  <w:num w:numId="13" w16cid:durableId="769162653">
    <w:abstractNumId w:val="20"/>
  </w:num>
  <w:num w:numId="14" w16cid:durableId="989484796">
    <w:abstractNumId w:val="15"/>
  </w:num>
  <w:num w:numId="15" w16cid:durableId="819540935">
    <w:abstractNumId w:val="2"/>
  </w:num>
  <w:num w:numId="16" w16cid:durableId="826938959">
    <w:abstractNumId w:val="4"/>
  </w:num>
  <w:num w:numId="17" w16cid:durableId="118652896">
    <w:abstractNumId w:val="3"/>
  </w:num>
  <w:num w:numId="18" w16cid:durableId="1538852757">
    <w:abstractNumId w:val="1"/>
  </w:num>
  <w:num w:numId="19" w16cid:durableId="823010919">
    <w:abstractNumId w:val="31"/>
  </w:num>
  <w:num w:numId="20" w16cid:durableId="502017079">
    <w:abstractNumId w:val="25"/>
  </w:num>
  <w:num w:numId="21" w16cid:durableId="113908136">
    <w:abstractNumId w:val="30"/>
  </w:num>
  <w:num w:numId="22" w16cid:durableId="851526438">
    <w:abstractNumId w:val="18"/>
  </w:num>
  <w:num w:numId="23" w16cid:durableId="1136532726">
    <w:abstractNumId w:val="14"/>
  </w:num>
  <w:num w:numId="24" w16cid:durableId="903418756">
    <w:abstractNumId w:val="23"/>
  </w:num>
  <w:num w:numId="25" w16cid:durableId="1329283319">
    <w:abstractNumId w:val="28"/>
  </w:num>
  <w:num w:numId="26" w16cid:durableId="7147475">
    <w:abstractNumId w:val="19"/>
  </w:num>
  <w:num w:numId="27" w16cid:durableId="69086297">
    <w:abstractNumId w:val="8"/>
  </w:num>
  <w:num w:numId="28" w16cid:durableId="672487056">
    <w:abstractNumId w:val="12"/>
  </w:num>
  <w:num w:numId="29" w16cid:durableId="1458796561">
    <w:abstractNumId w:val="26"/>
  </w:num>
  <w:num w:numId="30" w16cid:durableId="735012234">
    <w:abstractNumId w:val="11"/>
  </w:num>
  <w:num w:numId="31" w16cid:durableId="1040858674">
    <w:abstractNumId w:val="21"/>
  </w:num>
  <w:num w:numId="32" w16cid:durableId="1330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attachedTemplate r:id="rId1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800"/>
    <w:rsid w:val="00021DEC"/>
    <w:rsid w:val="00041F8A"/>
    <w:rsid w:val="00045F2E"/>
    <w:rsid w:val="00055BBC"/>
    <w:rsid w:val="00072B26"/>
    <w:rsid w:val="00073BF3"/>
    <w:rsid w:val="00077FEB"/>
    <w:rsid w:val="00081B51"/>
    <w:rsid w:val="000A6E00"/>
    <w:rsid w:val="000B224D"/>
    <w:rsid w:val="000C7293"/>
    <w:rsid w:val="000D3891"/>
    <w:rsid w:val="000F3FE2"/>
    <w:rsid w:val="001235F6"/>
    <w:rsid w:val="00140582"/>
    <w:rsid w:val="00144334"/>
    <w:rsid w:val="00157DB0"/>
    <w:rsid w:val="00173B36"/>
    <w:rsid w:val="00177BCB"/>
    <w:rsid w:val="001A5160"/>
    <w:rsid w:val="001B2800"/>
    <w:rsid w:val="001E5794"/>
    <w:rsid w:val="001F6D5E"/>
    <w:rsid w:val="00217454"/>
    <w:rsid w:val="002251C8"/>
    <w:rsid w:val="00227B42"/>
    <w:rsid w:val="002333BC"/>
    <w:rsid w:val="0023600D"/>
    <w:rsid w:val="00241482"/>
    <w:rsid w:val="00246F0F"/>
    <w:rsid w:val="00247A85"/>
    <w:rsid w:val="00253A94"/>
    <w:rsid w:val="00261E7B"/>
    <w:rsid w:val="00262B06"/>
    <w:rsid w:val="00293BB8"/>
    <w:rsid w:val="002954B8"/>
    <w:rsid w:val="002A4A92"/>
    <w:rsid w:val="002A6A5C"/>
    <w:rsid w:val="002B0852"/>
    <w:rsid w:val="002C0662"/>
    <w:rsid w:val="002D131D"/>
    <w:rsid w:val="002D5478"/>
    <w:rsid w:val="002D6898"/>
    <w:rsid w:val="002E013D"/>
    <w:rsid w:val="002E4E39"/>
    <w:rsid w:val="00302AC1"/>
    <w:rsid w:val="003116D2"/>
    <w:rsid w:val="00320ECB"/>
    <w:rsid w:val="003256CF"/>
    <w:rsid w:val="003416F8"/>
    <w:rsid w:val="003443BA"/>
    <w:rsid w:val="00344FC0"/>
    <w:rsid w:val="00377A0D"/>
    <w:rsid w:val="00382737"/>
    <w:rsid w:val="00387FF0"/>
    <w:rsid w:val="003C113C"/>
    <w:rsid w:val="003C7242"/>
    <w:rsid w:val="003E02DA"/>
    <w:rsid w:val="003E1692"/>
    <w:rsid w:val="003E7783"/>
    <w:rsid w:val="003F1663"/>
    <w:rsid w:val="003F4931"/>
    <w:rsid w:val="00430D9E"/>
    <w:rsid w:val="00442A0E"/>
    <w:rsid w:val="00443C70"/>
    <w:rsid w:val="00451728"/>
    <w:rsid w:val="004675A1"/>
    <w:rsid w:val="00471EA5"/>
    <w:rsid w:val="00472FA9"/>
    <w:rsid w:val="00476E16"/>
    <w:rsid w:val="00487798"/>
    <w:rsid w:val="00487FBF"/>
    <w:rsid w:val="00490100"/>
    <w:rsid w:val="004A4C74"/>
    <w:rsid w:val="004D4E80"/>
    <w:rsid w:val="004E5226"/>
    <w:rsid w:val="004E6AB2"/>
    <w:rsid w:val="004E70E8"/>
    <w:rsid w:val="00520C5D"/>
    <w:rsid w:val="00530A33"/>
    <w:rsid w:val="00535F87"/>
    <w:rsid w:val="005566E7"/>
    <w:rsid w:val="00560C7D"/>
    <w:rsid w:val="00564622"/>
    <w:rsid w:val="00577416"/>
    <w:rsid w:val="005863D2"/>
    <w:rsid w:val="00590200"/>
    <w:rsid w:val="00594E94"/>
    <w:rsid w:val="005A09D5"/>
    <w:rsid w:val="005A3E0B"/>
    <w:rsid w:val="005B00C4"/>
    <w:rsid w:val="005B3227"/>
    <w:rsid w:val="005E6EA4"/>
    <w:rsid w:val="005E77B1"/>
    <w:rsid w:val="006175E6"/>
    <w:rsid w:val="00645019"/>
    <w:rsid w:val="00657EEC"/>
    <w:rsid w:val="0066703E"/>
    <w:rsid w:val="0067056E"/>
    <w:rsid w:val="0068094B"/>
    <w:rsid w:val="00686284"/>
    <w:rsid w:val="006D4698"/>
    <w:rsid w:val="00716542"/>
    <w:rsid w:val="007172CF"/>
    <w:rsid w:val="007337AD"/>
    <w:rsid w:val="0073402D"/>
    <w:rsid w:val="0073510F"/>
    <w:rsid w:val="00755988"/>
    <w:rsid w:val="00780ADA"/>
    <w:rsid w:val="00792D43"/>
    <w:rsid w:val="007B0B30"/>
    <w:rsid w:val="007B30FE"/>
    <w:rsid w:val="007B7A61"/>
    <w:rsid w:val="007E1FA8"/>
    <w:rsid w:val="007E6083"/>
    <w:rsid w:val="007F18EF"/>
    <w:rsid w:val="00801861"/>
    <w:rsid w:val="00812951"/>
    <w:rsid w:val="0081352A"/>
    <w:rsid w:val="00820B7B"/>
    <w:rsid w:val="008226FA"/>
    <w:rsid w:val="00832245"/>
    <w:rsid w:val="00835BFC"/>
    <w:rsid w:val="0083727B"/>
    <w:rsid w:val="00855181"/>
    <w:rsid w:val="008612C1"/>
    <w:rsid w:val="00882F23"/>
    <w:rsid w:val="0089047A"/>
    <w:rsid w:val="008A1020"/>
    <w:rsid w:val="008A1250"/>
    <w:rsid w:val="008A1FCF"/>
    <w:rsid w:val="008A2E9D"/>
    <w:rsid w:val="008B1112"/>
    <w:rsid w:val="008C78F5"/>
    <w:rsid w:val="008E2FB2"/>
    <w:rsid w:val="00914419"/>
    <w:rsid w:val="009551D0"/>
    <w:rsid w:val="00962E61"/>
    <w:rsid w:val="0098447D"/>
    <w:rsid w:val="00984A59"/>
    <w:rsid w:val="00986331"/>
    <w:rsid w:val="009924A2"/>
    <w:rsid w:val="009A4CF7"/>
    <w:rsid w:val="009A6667"/>
    <w:rsid w:val="009B2B04"/>
    <w:rsid w:val="009C7105"/>
    <w:rsid w:val="009D11E4"/>
    <w:rsid w:val="00A122BB"/>
    <w:rsid w:val="00A37F9E"/>
    <w:rsid w:val="00A454A8"/>
    <w:rsid w:val="00A66A59"/>
    <w:rsid w:val="00A83E7B"/>
    <w:rsid w:val="00A926C1"/>
    <w:rsid w:val="00AB7FE5"/>
    <w:rsid w:val="00AC1E5A"/>
    <w:rsid w:val="00AD29B8"/>
    <w:rsid w:val="00AD55A5"/>
    <w:rsid w:val="00AE5705"/>
    <w:rsid w:val="00AF3B03"/>
    <w:rsid w:val="00B14E21"/>
    <w:rsid w:val="00B23534"/>
    <w:rsid w:val="00B431B6"/>
    <w:rsid w:val="00B54AD3"/>
    <w:rsid w:val="00B62B99"/>
    <w:rsid w:val="00B643D0"/>
    <w:rsid w:val="00B71E93"/>
    <w:rsid w:val="00B82CA9"/>
    <w:rsid w:val="00B86F2C"/>
    <w:rsid w:val="00B87E22"/>
    <w:rsid w:val="00BA15D5"/>
    <w:rsid w:val="00BA3E51"/>
    <w:rsid w:val="00BB3142"/>
    <w:rsid w:val="00BB7857"/>
    <w:rsid w:val="00BB7A6A"/>
    <w:rsid w:val="00BD6049"/>
    <w:rsid w:val="00C155FC"/>
    <w:rsid w:val="00C532FC"/>
    <w:rsid w:val="00C75D84"/>
    <w:rsid w:val="00C857CB"/>
    <w:rsid w:val="00CA5CD9"/>
    <w:rsid w:val="00CC25BF"/>
    <w:rsid w:val="00CC5ED4"/>
    <w:rsid w:val="00CE045A"/>
    <w:rsid w:val="00CF4E31"/>
    <w:rsid w:val="00CF7E0B"/>
    <w:rsid w:val="00D04093"/>
    <w:rsid w:val="00D060DA"/>
    <w:rsid w:val="00D0794D"/>
    <w:rsid w:val="00D140DF"/>
    <w:rsid w:val="00D170A9"/>
    <w:rsid w:val="00D666BB"/>
    <w:rsid w:val="00D720DF"/>
    <w:rsid w:val="00D92ED4"/>
    <w:rsid w:val="00D94ABF"/>
    <w:rsid w:val="00DA1840"/>
    <w:rsid w:val="00DC63E6"/>
    <w:rsid w:val="00DE1389"/>
    <w:rsid w:val="00DE57AC"/>
    <w:rsid w:val="00E0727E"/>
    <w:rsid w:val="00E20245"/>
    <w:rsid w:val="00E216D4"/>
    <w:rsid w:val="00E32A75"/>
    <w:rsid w:val="00E4379F"/>
    <w:rsid w:val="00E65596"/>
    <w:rsid w:val="00E67A2D"/>
    <w:rsid w:val="00E93829"/>
    <w:rsid w:val="00EA0042"/>
    <w:rsid w:val="00EB1D1B"/>
    <w:rsid w:val="00F21F2E"/>
    <w:rsid w:val="00F36875"/>
    <w:rsid w:val="00F51E3E"/>
    <w:rsid w:val="00F53B71"/>
    <w:rsid w:val="00F5786D"/>
    <w:rsid w:val="00F716E1"/>
    <w:rsid w:val="00F908C3"/>
    <w:rsid w:val="00F91753"/>
    <w:rsid w:val="00FA1636"/>
    <w:rsid w:val="00FB1F01"/>
    <w:rsid w:val="00FE2094"/>
    <w:rsid w:val="00FF3A2B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6524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6" w:themeColor="background2"/>
        <w:sz w:val="18"/>
        <w:szCs w:val="18"/>
        <w:lang w:val="ru-RU" w:eastAsia="en-US" w:bidi="ar-SA"/>
      </w:rPr>
    </w:rPrDefault>
    <w:pPrDefault>
      <w:pPr>
        <w:spacing w:before="80" w:after="240" w:line="22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27E"/>
    <w:pPr>
      <w:spacing w:before="0" w:after="0" w:line="288" w:lineRule="auto"/>
    </w:pPr>
    <w:rPr>
      <w:color w:val="000000" w:themeColor="text1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5A"/>
    <w:pPr>
      <w:keepNext/>
      <w:keepLines/>
      <w:spacing w:line="180" w:lineRule="auto"/>
      <w:outlineLvl w:val="0"/>
    </w:pPr>
    <w:rPr>
      <w:rFonts w:eastAsiaTheme="majorEastAsia" w:cs="Times New Roman (Headings CS)"/>
      <w:b/>
      <w:caps/>
      <w:color w:val="auto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6898"/>
    <w:pPr>
      <w:keepNext/>
      <w:keepLines/>
      <w:spacing w:line="320" w:lineRule="exact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rsid w:val="008C78F5"/>
    <w:pPr>
      <w:keepNext/>
      <w:keepLines/>
      <w:spacing w:line="400" w:lineRule="exact"/>
      <w:outlineLvl w:val="2"/>
    </w:pPr>
    <w:rPr>
      <w:rFonts w:eastAsiaTheme="majorEastAsia" w:cstheme="majorBidi"/>
      <w:color w:val="5E7697" w:themeColor="accent1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4E6AB2"/>
    <w:pPr>
      <w:keepNext/>
      <w:keepLines/>
      <w:spacing w:line="440" w:lineRule="exact"/>
      <w:outlineLvl w:val="3"/>
    </w:pPr>
    <w:rPr>
      <w:rFonts w:eastAsiaTheme="majorEastAsia" w:cstheme="majorBidi"/>
      <w:b/>
      <w:iCs/>
      <w:color w:val="718EB5" w:themeColor="accent3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rsid w:val="00BB314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6587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2B085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A4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27E"/>
    <w:rPr>
      <w:color w:val="000000" w:themeColor="text1"/>
      <w:sz w:val="20"/>
      <w:lang w:val="en-US"/>
    </w:rPr>
  </w:style>
  <w:style w:type="paragraph" w:styleId="Footer">
    <w:name w:val="footer"/>
    <w:basedOn w:val="Normal"/>
    <w:link w:val="FooterChar"/>
    <w:uiPriority w:val="99"/>
    <w:semiHidden/>
    <w:rsid w:val="00BA3E5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27E"/>
    <w:rPr>
      <w:color w:val="000000" w:themeColor="text1"/>
      <w:sz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rsid w:val="00BA3E51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27E"/>
    <w:rPr>
      <w:rFonts w:ascii="Segoe UI" w:hAnsi="Segoe UI" w:cs="Segoe UI"/>
      <w:color w:val="000000" w:themeColor="text1"/>
      <w:sz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BA3E51"/>
    <w:rPr>
      <w:color w:val="808080"/>
    </w:rPr>
  </w:style>
  <w:style w:type="table" w:styleId="TableGrid">
    <w:name w:val="Table Grid"/>
    <w:basedOn w:val="TableNormal"/>
    <w:uiPriority w:val="39"/>
    <w:rsid w:val="00BA3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E045A"/>
    <w:rPr>
      <w:rFonts w:eastAsiaTheme="majorEastAsia" w:cs="Times New Roman (Headings CS)"/>
      <w:b/>
      <w:caps/>
      <w:color w:val="auto"/>
      <w:sz w:val="2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0727E"/>
    <w:rPr>
      <w:rFonts w:eastAsiaTheme="majorEastAsia" w:cstheme="majorBidi"/>
      <w:color w:val="000000" w:themeColor="text1"/>
      <w:sz w:val="2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7CB"/>
    <w:rPr>
      <w:rFonts w:eastAsiaTheme="majorEastAsia" w:cstheme="majorBidi"/>
      <w:color w:val="5E7697" w:themeColor="accent1"/>
      <w:sz w:val="28"/>
      <w:szCs w:val="24"/>
    </w:rPr>
  </w:style>
  <w:style w:type="character" w:styleId="Hyperlink">
    <w:name w:val="Hyperlink"/>
    <w:basedOn w:val="DefaultParagraphFont"/>
    <w:uiPriority w:val="99"/>
    <w:semiHidden/>
    <w:rsid w:val="000F3FE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0F3FE2"/>
    <w:rPr>
      <w:color w:val="605E5C"/>
      <w:shd w:val="clear" w:color="auto" w:fill="E1DFDD"/>
    </w:rPr>
  </w:style>
  <w:style w:type="paragraph" w:styleId="NoSpacing">
    <w:name w:val="No Spacing"/>
    <w:uiPriority w:val="12"/>
    <w:semiHidden/>
    <w:qFormat/>
    <w:rsid w:val="00320ECB"/>
    <w:pPr>
      <w:spacing w:before="0" w:after="0" w:line="180" w:lineRule="auto"/>
    </w:pPr>
    <w:rPr>
      <w:color w:val="434343" w:themeColor="accent6"/>
      <w:sz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7CB"/>
    <w:rPr>
      <w:rFonts w:eastAsiaTheme="majorEastAsia" w:cstheme="majorBidi"/>
      <w:b/>
      <w:iCs/>
      <w:color w:val="718EB5" w:themeColor="accent3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7CB"/>
    <w:rPr>
      <w:rFonts w:asciiTheme="majorHAnsi" w:eastAsiaTheme="majorEastAsia" w:hAnsiTheme="majorHAnsi" w:cstheme="majorBidi"/>
      <w:color w:val="465870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E0727E"/>
    <w:pPr>
      <w:spacing w:before="120" w:line="180" w:lineRule="auto"/>
      <w:jc w:val="center"/>
    </w:pPr>
    <w:rPr>
      <w:rFonts w:asciiTheme="majorHAnsi" w:eastAsiaTheme="majorEastAsia" w:hAnsiTheme="majorHAnsi" w:cs="Times New Roman (Headings CS)"/>
      <w:caps/>
      <w:spacing w:val="90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27E"/>
    <w:rPr>
      <w:rFonts w:asciiTheme="majorHAnsi" w:eastAsiaTheme="majorEastAsia" w:hAnsiTheme="majorHAnsi" w:cs="Times New Roman (Headings CS)"/>
      <w:caps/>
      <w:color w:val="000000" w:themeColor="text1"/>
      <w:spacing w:val="90"/>
      <w:kern w:val="28"/>
      <w:sz w:val="60"/>
      <w:szCs w:val="5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7CB"/>
    <w:rPr>
      <w:rFonts w:asciiTheme="majorHAnsi" w:eastAsiaTheme="majorEastAsia" w:hAnsiTheme="majorHAnsi" w:cstheme="majorBidi"/>
      <w:color w:val="2F3A4B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27E"/>
    <w:pPr>
      <w:numPr>
        <w:ilvl w:val="1"/>
      </w:numPr>
      <w:spacing w:line="180" w:lineRule="auto"/>
      <w:jc w:val="center"/>
    </w:pPr>
    <w:rPr>
      <w:rFonts w:eastAsiaTheme="minorEastAsia" w:cs="Times New Roman (Body CS)"/>
      <w:caps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727E"/>
    <w:rPr>
      <w:rFonts w:eastAsiaTheme="minorEastAsia" w:cs="Times New Roman (Body CS)"/>
      <w:caps/>
      <w:color w:val="000000" w:themeColor="text1"/>
      <w:sz w:val="24"/>
      <w:lang w:val="en-US"/>
    </w:rPr>
  </w:style>
  <w:style w:type="numbering" w:customStyle="1" w:styleId="CurrentList1">
    <w:name w:val="Current List1"/>
    <w:uiPriority w:val="99"/>
    <w:rsid w:val="00490100"/>
    <w:pPr>
      <w:numPr>
        <w:numId w:val="2"/>
      </w:numPr>
    </w:pPr>
  </w:style>
  <w:style w:type="numbering" w:customStyle="1" w:styleId="CurrentList2">
    <w:name w:val="Current List2"/>
    <w:uiPriority w:val="99"/>
    <w:rsid w:val="00832245"/>
    <w:pPr>
      <w:numPr>
        <w:numId w:val="3"/>
      </w:numPr>
    </w:pPr>
  </w:style>
  <w:style w:type="numbering" w:customStyle="1" w:styleId="CurrentList3">
    <w:name w:val="Current List3"/>
    <w:uiPriority w:val="99"/>
    <w:rsid w:val="00832245"/>
    <w:pPr>
      <w:numPr>
        <w:numId w:val="4"/>
      </w:numPr>
    </w:pPr>
  </w:style>
  <w:style w:type="numbering" w:customStyle="1" w:styleId="CurrentList4">
    <w:name w:val="Current List4"/>
    <w:uiPriority w:val="99"/>
    <w:rsid w:val="00520C5D"/>
    <w:pPr>
      <w:numPr>
        <w:numId w:val="5"/>
      </w:numPr>
    </w:pPr>
  </w:style>
  <w:style w:type="paragraph" w:styleId="ListParagraph">
    <w:name w:val="List Paragraph"/>
    <w:basedOn w:val="Normal"/>
    <w:uiPriority w:val="34"/>
    <w:semiHidden/>
    <w:qFormat/>
    <w:rsid w:val="001B280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5B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nehal1704/Snehal170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nehal-ghanekar-560277281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nehal%20ghanekar\AppData\Roaming\Microsoft\Templates\Social%20media%20marketing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8804A1F905941818A047829C10AC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46F0E-0BE2-4BA7-8A6E-C4744DA909AB}"/>
      </w:docPartPr>
      <w:docPartBody>
        <w:p w:rsidR="00ED3ACB" w:rsidRDefault="00D11E31" w:rsidP="00D11E31">
          <w:pPr>
            <w:pStyle w:val="D8804A1F905941818A047829C10ACC6C"/>
          </w:pPr>
          <w:r w:rsidRPr="00173B36">
            <w:t>CONTACT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4D9"/>
    <w:rsid w:val="0015110D"/>
    <w:rsid w:val="0030614C"/>
    <w:rsid w:val="007C04D9"/>
    <w:rsid w:val="008F5AA2"/>
    <w:rsid w:val="00D11E31"/>
    <w:rsid w:val="00D5144A"/>
    <w:rsid w:val="00ED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after="0" w:line="320" w:lineRule="exact"/>
      <w:outlineLvl w:val="1"/>
    </w:pPr>
    <w:rPr>
      <w:rFonts w:eastAsiaTheme="majorEastAsia" w:cstheme="majorBidi"/>
      <w:color w:val="000000" w:themeColor="text1"/>
      <w:kern w:val="0"/>
      <w:sz w:val="20"/>
      <w:szCs w:val="26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804A1F905941818A047829C10ACC6C">
    <w:name w:val="D8804A1F905941818A047829C10ACC6C"/>
    <w:rsid w:val="00D11E31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color w:val="000000" w:themeColor="text1"/>
      <w:kern w:val="0"/>
      <w:sz w:val="20"/>
      <w:szCs w:val="26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Custom 52">
      <a:dk1>
        <a:sysClr val="windowText" lastClr="000000"/>
      </a:dk1>
      <a:lt1>
        <a:sysClr val="window" lastClr="FFFFFF"/>
      </a:lt1>
      <a:dk2>
        <a:srgbClr val="333333"/>
      </a:dk2>
      <a:lt2>
        <a:srgbClr val="666666"/>
      </a:lt2>
      <a:accent1>
        <a:srgbClr val="5E7697"/>
      </a:accent1>
      <a:accent2>
        <a:srgbClr val="EACEB7"/>
      </a:accent2>
      <a:accent3>
        <a:srgbClr val="718EB5"/>
      </a:accent3>
      <a:accent4>
        <a:srgbClr val="806153"/>
      </a:accent4>
      <a:accent5>
        <a:srgbClr val="DAE2EC"/>
      </a:accent5>
      <a:accent6>
        <a:srgbClr val="434343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81143-E2CF-49AA-A720-BAEB649BCA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52CF29-1D9D-4960-83E9-2B2D825609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21105836-9EFD-4CE3-B4B7-AE9C50A22C4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648D5F-1090-459C-B6D9-F640E39E9E8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Social media marketing cover letter</Template>
  <TotalTime>0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2023-08-15T05:16:00Z</dcterms:created>
  <dcterms:modified xsi:type="dcterms:W3CDTF">2023-08-15T05:18:00Z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